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257D" w14:textId="552887A2" w:rsidR="003C703A" w:rsidRPr="007B7965" w:rsidRDefault="0054010F" w:rsidP="00D32D70">
      <w:pPr>
        <w:pStyle w:val="Title"/>
      </w:pPr>
      <w:r w:rsidRPr="007B7965">
        <w:t>Multiple Choice question template</w:t>
      </w:r>
    </w:p>
    <w:p w14:paraId="79151B07" w14:textId="6840057F" w:rsidR="00DE7A5C" w:rsidRPr="007B7965" w:rsidRDefault="00DE7A5C" w:rsidP="00D32D70">
      <w:pPr>
        <w:pStyle w:val="BodyText"/>
        <w:ind w:firstLine="0"/>
        <w:rPr>
          <w:rFonts w:ascii="Arial" w:hAnsi="Arial" w:cs="Arial"/>
        </w:rPr>
      </w:pPr>
      <w:r w:rsidRPr="4250655A">
        <w:rPr>
          <w:rFonts w:ascii="Arial" w:hAnsi="Arial" w:cs="Arial"/>
        </w:rPr>
        <w:t>One or more answer options can be correct.</w:t>
      </w:r>
      <w:r w:rsidR="009F3076" w:rsidRPr="4250655A">
        <w:rPr>
          <w:rFonts w:ascii="Arial" w:hAnsi="Arial" w:cs="Arial"/>
        </w:rPr>
        <w:t xml:space="preserve"> </w:t>
      </w:r>
    </w:p>
    <w:p w14:paraId="16268BB5" w14:textId="03278C53" w:rsidR="008F2CD1" w:rsidRPr="007B7965" w:rsidRDefault="008F2CD1" w:rsidP="00D32D70">
      <w:pPr>
        <w:pStyle w:val="BodyText"/>
        <w:ind w:firstLine="0"/>
        <w:rPr>
          <w:rFonts w:ascii="Arial" w:hAnsi="Arial" w:cs="Arial"/>
        </w:rPr>
      </w:pPr>
      <w:r w:rsidRPr="4250655A">
        <w:rPr>
          <w:rFonts w:ascii="Arial" w:hAnsi="Arial" w:cs="Arial"/>
        </w:rPr>
        <w:t>You can add additional rows for more answer options</w:t>
      </w:r>
      <w:r w:rsidR="009F3076" w:rsidRPr="4250655A">
        <w:rPr>
          <w:rFonts w:ascii="Arial" w:hAnsi="Arial" w:cs="Arial"/>
        </w:rPr>
        <w:t xml:space="preserve">, and as many questions as required. </w:t>
      </w:r>
    </w:p>
    <w:p w14:paraId="0AB9D9D2" w14:textId="7B1FBD16" w:rsidR="008F2CD1" w:rsidRDefault="008F2CD1" w:rsidP="00D32D70">
      <w:pPr>
        <w:pStyle w:val="BodyText"/>
        <w:ind w:firstLine="0"/>
        <w:rPr>
          <w:rFonts w:ascii="Arial" w:hAnsi="Arial" w:cs="Arial"/>
        </w:rPr>
      </w:pPr>
    </w:p>
    <w:p w14:paraId="0BA60109" w14:textId="4F742E91" w:rsidR="009F3076" w:rsidRPr="009F3076" w:rsidRDefault="009F3076" w:rsidP="00D32D70">
      <w:pPr>
        <w:pStyle w:val="BodyText"/>
        <w:ind w:firstLine="0"/>
        <w:rPr>
          <w:rFonts w:ascii="Arial" w:hAnsi="Arial" w:cs="Arial"/>
          <w:b/>
          <w:bCs/>
        </w:rPr>
      </w:pPr>
      <w:r w:rsidRPr="009F3076">
        <w:rPr>
          <w:rFonts w:ascii="Arial" w:hAnsi="Arial" w:cs="Arial"/>
          <w:b/>
          <w:bCs/>
        </w:rPr>
        <w:t>Topic/section title</w:t>
      </w:r>
      <w:r>
        <w:rPr>
          <w:rFonts w:ascii="Arial" w:hAnsi="Arial" w:cs="Arial"/>
          <w:b/>
          <w:bCs/>
        </w:rPr>
        <w:t xml:space="preserve">: </w:t>
      </w:r>
    </w:p>
    <w:p w14:paraId="2BBCD499" w14:textId="77777777" w:rsidR="009F3076" w:rsidRPr="00DE7A5C" w:rsidRDefault="009F3076" w:rsidP="00D32D70">
      <w:pPr>
        <w:pStyle w:val="BodyText"/>
        <w:ind w:firstLine="0"/>
        <w:rPr>
          <w:rFonts w:ascii="Arial" w:hAnsi="Arial" w:cs="Arial"/>
        </w:rPr>
      </w:pPr>
    </w:p>
    <w:p w14:paraId="3C1084F6" w14:textId="28C78EB1" w:rsidR="008F2CD1" w:rsidRPr="00DE7A5C" w:rsidRDefault="008F2CD1" w:rsidP="00D32D70">
      <w:pPr>
        <w:pStyle w:val="BodyText"/>
        <w:ind w:firstLine="0"/>
        <w:rPr>
          <w:rFonts w:ascii="Arial" w:hAnsi="Arial" w:cs="Arial"/>
          <w:b/>
          <w:bCs/>
        </w:rPr>
      </w:pPr>
      <w:r w:rsidRPr="00DE7A5C">
        <w:rPr>
          <w:rFonts w:ascii="Arial" w:hAnsi="Arial" w:cs="Arial"/>
          <w:b/>
          <w:bCs/>
        </w:rPr>
        <w:t>General settings</w:t>
      </w:r>
    </w:p>
    <w:tbl>
      <w:tblPr>
        <w:tblW w:w="5063" w:type="pct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5164"/>
        <w:gridCol w:w="3856"/>
      </w:tblGrid>
      <w:tr w:rsidR="008F2CD1" w:rsidRPr="00DE7A5C" w14:paraId="2A74A90E" w14:textId="77777777" w:rsidTr="00DE7A5C">
        <w:trPr>
          <w:cantSplit/>
          <w:trHeight w:val="363"/>
          <w:tblHeader/>
        </w:trPr>
        <w:tc>
          <w:tcPr>
            <w:tcW w:w="4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4BC77" w14:textId="0888A78B" w:rsidR="007B7965" w:rsidRPr="00DE7A5C" w:rsidRDefault="008F2CD1" w:rsidP="00D32D70">
            <w:pPr>
              <w:pStyle w:val="TableRowHead"/>
              <w:rPr>
                <w:b w:val="0"/>
                <w:bCs w:val="0"/>
                <w:sz w:val="20"/>
                <w:szCs w:val="20"/>
              </w:rPr>
            </w:pPr>
            <w:r w:rsidRPr="00DE7A5C">
              <w:rPr>
                <w:b w:val="0"/>
                <w:bCs w:val="0"/>
                <w:sz w:val="20"/>
                <w:szCs w:val="20"/>
              </w:rPr>
              <w:t>Multiple attempts allowed?</w:t>
            </w:r>
            <w:r w:rsidR="00DE7A5C">
              <w:rPr>
                <w:b w:val="0"/>
                <w:bCs w:val="0"/>
                <w:sz w:val="20"/>
                <w:szCs w:val="20"/>
              </w:rPr>
              <w:t xml:space="preserve"> (Y/N</w:t>
            </w:r>
            <w:r w:rsidR="009F3076"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F2614" w14:textId="28F19BE0" w:rsidR="008F2CD1" w:rsidRPr="00DE7A5C" w:rsidRDefault="008F2CD1" w:rsidP="00D32D70">
            <w:pPr>
              <w:pStyle w:val="Cell"/>
              <w:rPr>
                <w:szCs w:val="20"/>
              </w:rPr>
            </w:pPr>
          </w:p>
        </w:tc>
      </w:tr>
      <w:tr w:rsidR="007B7965" w:rsidRPr="00DE7A5C" w14:paraId="266AB12A" w14:textId="77777777" w:rsidTr="00DE7A5C">
        <w:trPr>
          <w:cantSplit/>
          <w:trHeight w:val="363"/>
          <w:tblHeader/>
        </w:trPr>
        <w:tc>
          <w:tcPr>
            <w:tcW w:w="4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C6811" w14:textId="64E62A35" w:rsidR="007B7965" w:rsidRPr="00DE7A5C" w:rsidRDefault="007B7965" w:rsidP="00D32D70">
            <w:pPr>
              <w:pStyle w:val="TableRowHead"/>
              <w:rPr>
                <w:b w:val="0"/>
                <w:bCs w:val="0"/>
                <w:sz w:val="20"/>
                <w:szCs w:val="20"/>
              </w:rPr>
            </w:pPr>
            <w:r w:rsidRPr="00DE7A5C">
              <w:rPr>
                <w:b w:val="0"/>
                <w:bCs w:val="0"/>
                <w:sz w:val="20"/>
                <w:szCs w:val="20"/>
              </w:rPr>
              <w:t>Maximum number of attempts allowed (if applicable)</w:t>
            </w:r>
          </w:p>
        </w:tc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124B9" w14:textId="77777777" w:rsidR="007B7965" w:rsidRPr="00DE7A5C" w:rsidRDefault="007B7965" w:rsidP="00D32D70">
            <w:pPr>
              <w:pStyle w:val="Cell"/>
              <w:rPr>
                <w:szCs w:val="20"/>
              </w:rPr>
            </w:pPr>
          </w:p>
        </w:tc>
      </w:tr>
      <w:tr w:rsidR="008F2CD1" w:rsidRPr="00DE7A5C" w14:paraId="2202BC67" w14:textId="77777777" w:rsidTr="00DE7A5C">
        <w:trPr>
          <w:cantSplit/>
          <w:trHeight w:val="363"/>
          <w:tblHeader/>
        </w:trPr>
        <w:tc>
          <w:tcPr>
            <w:tcW w:w="4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451E" w14:textId="36D0C979" w:rsidR="008F2CD1" w:rsidRPr="00DE7A5C" w:rsidRDefault="008F2CD1" w:rsidP="00D32D70">
            <w:pPr>
              <w:pStyle w:val="TableRowHead"/>
              <w:rPr>
                <w:b w:val="0"/>
                <w:bCs w:val="0"/>
                <w:sz w:val="20"/>
                <w:szCs w:val="20"/>
              </w:rPr>
            </w:pPr>
            <w:r w:rsidRPr="00DE7A5C">
              <w:rPr>
                <w:b w:val="0"/>
                <w:bCs w:val="0"/>
                <w:sz w:val="20"/>
                <w:szCs w:val="20"/>
              </w:rPr>
              <w:t>Shuffle the choices?</w:t>
            </w:r>
            <w:r w:rsidR="00DE7A5C">
              <w:rPr>
                <w:b w:val="0"/>
                <w:bCs w:val="0"/>
                <w:sz w:val="20"/>
                <w:szCs w:val="20"/>
              </w:rPr>
              <w:t xml:space="preserve"> (Y/N)</w:t>
            </w:r>
          </w:p>
        </w:tc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6713B" w14:textId="2E431C07" w:rsidR="008F2CD1" w:rsidRPr="00DE7A5C" w:rsidRDefault="008F2CD1" w:rsidP="00D32D70">
            <w:pPr>
              <w:pStyle w:val="Cell"/>
              <w:rPr>
                <w:szCs w:val="20"/>
              </w:rPr>
            </w:pPr>
          </w:p>
        </w:tc>
      </w:tr>
      <w:tr w:rsidR="00DE7A5C" w:rsidRPr="00DE7A5C" w14:paraId="6E1FCDE5" w14:textId="77777777" w:rsidTr="00DE7A5C">
        <w:trPr>
          <w:cantSplit/>
          <w:trHeight w:val="363"/>
          <w:tblHeader/>
        </w:trPr>
        <w:tc>
          <w:tcPr>
            <w:tcW w:w="4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27855" w14:textId="526D2B2B" w:rsidR="00DE7A5C" w:rsidRPr="00DE7A5C" w:rsidRDefault="00DE7A5C" w:rsidP="00D32D70">
            <w:pPr>
              <w:pStyle w:val="TableRowHead"/>
              <w:rPr>
                <w:b w:val="0"/>
                <w:bCs w:val="0"/>
                <w:sz w:val="20"/>
                <w:szCs w:val="20"/>
              </w:rPr>
            </w:pPr>
            <w:r w:rsidRPr="00DE7A5C">
              <w:rPr>
                <w:b w:val="0"/>
                <w:bCs w:val="0"/>
                <w:sz w:val="20"/>
                <w:szCs w:val="20"/>
              </w:rPr>
              <w:t>Penalty for each incorrect try</w:t>
            </w:r>
            <w:r>
              <w:rPr>
                <w:b w:val="0"/>
                <w:bCs w:val="0"/>
                <w:sz w:val="20"/>
                <w:szCs w:val="20"/>
              </w:rPr>
              <w:t>? (Y/N)</w:t>
            </w:r>
          </w:p>
        </w:tc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892" w14:textId="3B44FDDC" w:rsidR="00DE7A5C" w:rsidRPr="00DE7A5C" w:rsidRDefault="00DE7A5C" w:rsidP="00D32D70">
            <w:pPr>
              <w:pStyle w:val="Cell"/>
              <w:rPr>
                <w:szCs w:val="20"/>
              </w:rPr>
            </w:pPr>
          </w:p>
        </w:tc>
      </w:tr>
      <w:tr w:rsidR="00DE7A5C" w:rsidRPr="00DE7A5C" w14:paraId="560D78F6" w14:textId="77777777" w:rsidTr="00DE7A5C">
        <w:trPr>
          <w:cantSplit/>
          <w:trHeight w:val="363"/>
          <w:tblHeader/>
        </w:trPr>
        <w:tc>
          <w:tcPr>
            <w:tcW w:w="4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AC79F" w14:textId="395C8262" w:rsidR="00DE7A5C" w:rsidRPr="00DE7A5C" w:rsidRDefault="00DE7A5C" w:rsidP="00D32D70">
            <w:pPr>
              <w:pStyle w:val="TableRowHead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Passing score (Percentage)</w:t>
            </w:r>
          </w:p>
        </w:tc>
        <w:tc>
          <w:tcPr>
            <w:tcW w:w="3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8FB4C" w14:textId="1DF07EF4" w:rsidR="00DE7A5C" w:rsidRPr="00DE7A5C" w:rsidRDefault="00DE7A5C" w:rsidP="00D32D70">
            <w:pPr>
              <w:pStyle w:val="Cell"/>
              <w:rPr>
                <w:szCs w:val="20"/>
              </w:rPr>
            </w:pPr>
          </w:p>
        </w:tc>
      </w:tr>
    </w:tbl>
    <w:p w14:paraId="3CC63B11" w14:textId="0765FA9C" w:rsidR="008F2CD1" w:rsidRPr="00DE7A5C" w:rsidRDefault="008F2CD1" w:rsidP="00D32D70">
      <w:pPr>
        <w:pStyle w:val="BodyText"/>
        <w:ind w:firstLine="0"/>
        <w:rPr>
          <w:rFonts w:ascii="Arial" w:hAnsi="Arial" w:cs="Arial"/>
        </w:rPr>
      </w:pPr>
    </w:p>
    <w:p w14:paraId="730CF717" w14:textId="7218DF58" w:rsidR="003C703A" w:rsidRPr="00DE7A5C" w:rsidRDefault="008F2CD1" w:rsidP="00D32D70">
      <w:pPr>
        <w:pStyle w:val="BodyText"/>
        <w:ind w:firstLine="0"/>
        <w:rPr>
          <w:rFonts w:ascii="Arial" w:hAnsi="Arial" w:cs="Arial"/>
          <w:b/>
          <w:bCs/>
        </w:rPr>
      </w:pPr>
      <w:r w:rsidRPr="00DE7A5C">
        <w:rPr>
          <w:rFonts w:ascii="Arial" w:hAnsi="Arial" w:cs="Arial"/>
          <w:b/>
          <w:bCs/>
        </w:rPr>
        <w:t>Questions</w:t>
      </w:r>
    </w:p>
    <w:tbl>
      <w:tblPr>
        <w:tblStyle w:val="TableGrid"/>
        <w:tblW w:w="8529" w:type="dxa"/>
        <w:tblInd w:w="108" w:type="dxa"/>
        <w:tblLook w:val="04A0" w:firstRow="1" w:lastRow="0" w:firstColumn="1" w:lastColumn="0" w:noHBand="0" w:noVBand="1"/>
      </w:tblPr>
      <w:tblGrid>
        <w:gridCol w:w="1843"/>
        <w:gridCol w:w="4678"/>
        <w:gridCol w:w="2008"/>
      </w:tblGrid>
      <w:tr w:rsidR="00DE7A5C" w:rsidRPr="00DE7A5C" w14:paraId="23B6AE70" w14:textId="77777777" w:rsidTr="00F127B9">
        <w:tc>
          <w:tcPr>
            <w:tcW w:w="1843" w:type="dxa"/>
          </w:tcPr>
          <w:p w14:paraId="24016976" w14:textId="6E98548B" w:rsidR="00DE7A5C" w:rsidRPr="00F127B9" w:rsidRDefault="00DE7A5C" w:rsidP="00D32D70">
            <w:pPr>
              <w:rPr>
                <w:rFonts w:ascii="Arial" w:hAnsi="Arial" w:cs="Arial"/>
                <w:b/>
                <w:bCs/>
              </w:rPr>
            </w:pPr>
            <w:r w:rsidRPr="00F127B9">
              <w:rPr>
                <w:rFonts w:ascii="Arial" w:hAnsi="Arial" w:cs="Arial"/>
                <w:b/>
                <w:bCs/>
              </w:rPr>
              <w:t>Question #</w:t>
            </w:r>
          </w:p>
        </w:tc>
        <w:tc>
          <w:tcPr>
            <w:tcW w:w="6686" w:type="dxa"/>
            <w:gridSpan w:val="2"/>
          </w:tcPr>
          <w:p w14:paraId="6537AB62" w14:textId="77777777" w:rsidR="00DE7A5C" w:rsidRPr="00DE7A5C" w:rsidRDefault="00DE7A5C" w:rsidP="00D32D70">
            <w:pPr>
              <w:rPr>
                <w:rFonts w:ascii="Arial" w:hAnsi="Arial" w:cs="Arial"/>
              </w:rPr>
            </w:pPr>
          </w:p>
        </w:tc>
      </w:tr>
      <w:tr w:rsidR="007B7965" w:rsidRPr="00DE7A5C" w14:paraId="57FEB3BF" w14:textId="77777777" w:rsidTr="00F127B9">
        <w:trPr>
          <w:trHeight w:val="738"/>
        </w:trPr>
        <w:tc>
          <w:tcPr>
            <w:tcW w:w="1843" w:type="dxa"/>
          </w:tcPr>
          <w:p w14:paraId="543C7008" w14:textId="7705EE81" w:rsidR="007B7965" w:rsidRPr="00F127B9" w:rsidRDefault="007B7965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Question text</w:t>
            </w:r>
          </w:p>
        </w:tc>
        <w:tc>
          <w:tcPr>
            <w:tcW w:w="6686" w:type="dxa"/>
            <w:gridSpan w:val="2"/>
          </w:tcPr>
          <w:p w14:paraId="2DA2C224" w14:textId="77777777" w:rsidR="007B7965" w:rsidRPr="00DE7A5C" w:rsidRDefault="007B7965" w:rsidP="00D32D70">
            <w:pPr>
              <w:rPr>
                <w:rFonts w:ascii="Arial" w:hAnsi="Arial" w:cs="Arial"/>
              </w:rPr>
            </w:pPr>
          </w:p>
        </w:tc>
      </w:tr>
      <w:tr w:rsidR="00F127B9" w:rsidRPr="00DE7A5C" w14:paraId="18BDD234" w14:textId="77777777" w:rsidTr="00F127B9">
        <w:tc>
          <w:tcPr>
            <w:tcW w:w="1843" w:type="dxa"/>
          </w:tcPr>
          <w:p w14:paraId="614289F7" w14:textId="340FBAFD" w:rsidR="00F127B9" w:rsidRPr="00F127B9" w:rsidRDefault="00F127B9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Answer option 1</w:t>
            </w:r>
          </w:p>
        </w:tc>
        <w:tc>
          <w:tcPr>
            <w:tcW w:w="4678" w:type="dxa"/>
          </w:tcPr>
          <w:p w14:paraId="5072DCDE" w14:textId="77777777" w:rsidR="00F127B9" w:rsidRPr="00DE7A5C" w:rsidRDefault="00F127B9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50B3B1EE" w14:textId="2AFD9991" w:rsidR="00F127B9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1621877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F127B9" w:rsidRPr="00DE7A5C" w14:paraId="63713C89" w14:textId="77777777" w:rsidTr="00F127B9">
        <w:tc>
          <w:tcPr>
            <w:tcW w:w="1843" w:type="dxa"/>
          </w:tcPr>
          <w:p w14:paraId="4535C718" w14:textId="07926F4D" w:rsidR="00F127B9" w:rsidRPr="00F127B9" w:rsidRDefault="00F127B9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Answer option 2</w:t>
            </w:r>
          </w:p>
        </w:tc>
        <w:tc>
          <w:tcPr>
            <w:tcW w:w="4678" w:type="dxa"/>
          </w:tcPr>
          <w:p w14:paraId="53DDF036" w14:textId="77777777" w:rsidR="00F127B9" w:rsidRPr="00DE7A5C" w:rsidRDefault="00F127B9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3B23B205" w14:textId="4BDF1E9B" w:rsidR="00F127B9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-1845700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F127B9" w:rsidRPr="00DE7A5C" w14:paraId="00B90036" w14:textId="77777777" w:rsidTr="00F127B9">
        <w:tc>
          <w:tcPr>
            <w:tcW w:w="1843" w:type="dxa"/>
          </w:tcPr>
          <w:p w14:paraId="128AF1E9" w14:textId="6DEA313E" w:rsidR="00F127B9" w:rsidRPr="00F127B9" w:rsidRDefault="00F127B9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Answer option 2</w:t>
            </w:r>
          </w:p>
        </w:tc>
        <w:tc>
          <w:tcPr>
            <w:tcW w:w="4678" w:type="dxa"/>
          </w:tcPr>
          <w:p w14:paraId="3DE991EA" w14:textId="77777777" w:rsidR="00F127B9" w:rsidRPr="00DE7A5C" w:rsidRDefault="00F127B9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776F37B5" w14:textId="3DFE84F8" w:rsidR="00F127B9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-1823800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7B7965" w:rsidRPr="00DE7A5C" w14:paraId="005DA16C" w14:textId="77777777" w:rsidTr="00F127B9">
        <w:tc>
          <w:tcPr>
            <w:tcW w:w="1843" w:type="dxa"/>
          </w:tcPr>
          <w:p w14:paraId="469217BD" w14:textId="0B136729" w:rsidR="007B7965" w:rsidRPr="00F127B9" w:rsidRDefault="007B7965" w:rsidP="00D32D70">
            <w:pPr>
              <w:jc w:val="left"/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Feedback for correct response</w:t>
            </w:r>
          </w:p>
        </w:tc>
        <w:tc>
          <w:tcPr>
            <w:tcW w:w="6686" w:type="dxa"/>
            <w:gridSpan w:val="2"/>
          </w:tcPr>
          <w:p w14:paraId="6DA57A9C" w14:textId="77777777" w:rsidR="007B7965" w:rsidRPr="00DE7A5C" w:rsidRDefault="007B7965" w:rsidP="00D32D70">
            <w:pPr>
              <w:rPr>
                <w:rFonts w:ascii="Arial" w:hAnsi="Arial" w:cs="Arial"/>
              </w:rPr>
            </w:pPr>
          </w:p>
        </w:tc>
      </w:tr>
      <w:tr w:rsidR="007B7965" w:rsidRPr="00DE7A5C" w14:paraId="5F9039E1" w14:textId="77777777" w:rsidTr="00F127B9">
        <w:tc>
          <w:tcPr>
            <w:tcW w:w="1843" w:type="dxa"/>
          </w:tcPr>
          <w:p w14:paraId="4EE6E938" w14:textId="64C154F3" w:rsidR="007B7965" w:rsidRPr="00F127B9" w:rsidRDefault="007B7965" w:rsidP="00D32D70">
            <w:pPr>
              <w:jc w:val="left"/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Feedback for incorrect response</w:t>
            </w:r>
          </w:p>
        </w:tc>
        <w:tc>
          <w:tcPr>
            <w:tcW w:w="6686" w:type="dxa"/>
            <w:gridSpan w:val="2"/>
          </w:tcPr>
          <w:p w14:paraId="0B8DF22C" w14:textId="77777777" w:rsidR="007B7965" w:rsidRPr="00DE7A5C" w:rsidRDefault="007B7965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749E7428" w14:textId="77777777" w:rsidTr="00F127B9">
        <w:tc>
          <w:tcPr>
            <w:tcW w:w="1843" w:type="dxa"/>
          </w:tcPr>
          <w:p w14:paraId="63D725EB" w14:textId="41CDA03A" w:rsidR="009F3076" w:rsidRPr="00F127B9" w:rsidRDefault="009F3076" w:rsidP="00D32D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(OPTIONAL – for interactive video only)</w:t>
            </w:r>
          </w:p>
        </w:tc>
        <w:tc>
          <w:tcPr>
            <w:tcW w:w="6686" w:type="dxa"/>
            <w:gridSpan w:val="2"/>
          </w:tcPr>
          <w:p w14:paraId="4FD68AFA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</w:tbl>
    <w:p w14:paraId="53702CF5" w14:textId="0CD1F789" w:rsidR="003124FF" w:rsidRDefault="003124FF" w:rsidP="00D32D70">
      <w:pPr>
        <w:rPr>
          <w:rFonts w:ascii="Arial" w:hAnsi="Arial" w:cs="Arial"/>
        </w:rPr>
      </w:pPr>
    </w:p>
    <w:tbl>
      <w:tblPr>
        <w:tblStyle w:val="TableGrid"/>
        <w:tblW w:w="8529" w:type="dxa"/>
        <w:tblInd w:w="108" w:type="dxa"/>
        <w:tblLook w:val="04A0" w:firstRow="1" w:lastRow="0" w:firstColumn="1" w:lastColumn="0" w:noHBand="0" w:noVBand="1"/>
      </w:tblPr>
      <w:tblGrid>
        <w:gridCol w:w="1843"/>
        <w:gridCol w:w="4678"/>
        <w:gridCol w:w="2008"/>
      </w:tblGrid>
      <w:tr w:rsidR="009F3076" w:rsidRPr="00DE7A5C" w14:paraId="540D385A" w14:textId="77777777" w:rsidTr="0095181E">
        <w:tc>
          <w:tcPr>
            <w:tcW w:w="1843" w:type="dxa"/>
          </w:tcPr>
          <w:p w14:paraId="7F88C754" w14:textId="77777777" w:rsidR="009F3076" w:rsidRPr="00F127B9" w:rsidRDefault="009F3076" w:rsidP="00D32D70">
            <w:pPr>
              <w:rPr>
                <w:rFonts w:ascii="Arial" w:hAnsi="Arial" w:cs="Arial"/>
                <w:b/>
                <w:bCs/>
              </w:rPr>
            </w:pPr>
            <w:r w:rsidRPr="00F127B9">
              <w:rPr>
                <w:rFonts w:ascii="Arial" w:hAnsi="Arial" w:cs="Arial"/>
                <w:b/>
                <w:bCs/>
              </w:rPr>
              <w:t>Question #</w:t>
            </w:r>
          </w:p>
        </w:tc>
        <w:tc>
          <w:tcPr>
            <w:tcW w:w="6686" w:type="dxa"/>
            <w:gridSpan w:val="2"/>
          </w:tcPr>
          <w:p w14:paraId="3D53D488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3958DD2D" w14:textId="77777777" w:rsidTr="0095181E">
        <w:trPr>
          <w:trHeight w:val="738"/>
        </w:trPr>
        <w:tc>
          <w:tcPr>
            <w:tcW w:w="1843" w:type="dxa"/>
          </w:tcPr>
          <w:p w14:paraId="1A37B176" w14:textId="77777777" w:rsidR="009F3076" w:rsidRPr="00F127B9" w:rsidRDefault="009F3076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Question text</w:t>
            </w:r>
          </w:p>
        </w:tc>
        <w:tc>
          <w:tcPr>
            <w:tcW w:w="6686" w:type="dxa"/>
            <w:gridSpan w:val="2"/>
          </w:tcPr>
          <w:p w14:paraId="659FAA65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1268A9A7" w14:textId="77777777" w:rsidTr="0095181E">
        <w:tc>
          <w:tcPr>
            <w:tcW w:w="1843" w:type="dxa"/>
          </w:tcPr>
          <w:p w14:paraId="2129E430" w14:textId="77777777" w:rsidR="009F3076" w:rsidRPr="00F127B9" w:rsidRDefault="009F3076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lastRenderedPageBreak/>
              <w:t>Answer option 1</w:t>
            </w:r>
          </w:p>
        </w:tc>
        <w:tc>
          <w:tcPr>
            <w:tcW w:w="4678" w:type="dxa"/>
          </w:tcPr>
          <w:p w14:paraId="5F23BAEF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78C7572F" w14:textId="77777777" w:rsidR="009F3076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132539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F3076" w:rsidRPr="00DE7A5C" w14:paraId="01507B46" w14:textId="77777777" w:rsidTr="0095181E">
        <w:tc>
          <w:tcPr>
            <w:tcW w:w="1843" w:type="dxa"/>
          </w:tcPr>
          <w:p w14:paraId="54411DA5" w14:textId="77777777" w:rsidR="009F3076" w:rsidRPr="00F127B9" w:rsidRDefault="009F3076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Answer option 2</w:t>
            </w:r>
          </w:p>
        </w:tc>
        <w:tc>
          <w:tcPr>
            <w:tcW w:w="4678" w:type="dxa"/>
          </w:tcPr>
          <w:p w14:paraId="611B22B3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690F0C1C" w14:textId="77777777" w:rsidR="009F3076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159813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F3076" w:rsidRPr="00DE7A5C" w14:paraId="7FE3E020" w14:textId="77777777" w:rsidTr="0095181E">
        <w:tc>
          <w:tcPr>
            <w:tcW w:w="1843" w:type="dxa"/>
          </w:tcPr>
          <w:p w14:paraId="0795CB87" w14:textId="77777777" w:rsidR="009F3076" w:rsidRPr="00F127B9" w:rsidRDefault="009F3076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Answer option 2</w:t>
            </w:r>
          </w:p>
        </w:tc>
        <w:tc>
          <w:tcPr>
            <w:tcW w:w="4678" w:type="dxa"/>
          </w:tcPr>
          <w:p w14:paraId="18ADBC22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5C172B45" w14:textId="77777777" w:rsidR="009F3076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2106921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F3076" w:rsidRPr="00DE7A5C" w14:paraId="5F2C2A15" w14:textId="77777777" w:rsidTr="0095181E">
        <w:tc>
          <w:tcPr>
            <w:tcW w:w="1843" w:type="dxa"/>
          </w:tcPr>
          <w:p w14:paraId="641A1CEA" w14:textId="77777777" w:rsidR="009F3076" w:rsidRPr="00F127B9" w:rsidRDefault="009F3076" w:rsidP="00D32D70">
            <w:pPr>
              <w:jc w:val="left"/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Feedback for correct response</w:t>
            </w:r>
          </w:p>
        </w:tc>
        <w:tc>
          <w:tcPr>
            <w:tcW w:w="6686" w:type="dxa"/>
            <w:gridSpan w:val="2"/>
          </w:tcPr>
          <w:p w14:paraId="58D42F6C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186035E4" w14:textId="77777777" w:rsidTr="0095181E">
        <w:tc>
          <w:tcPr>
            <w:tcW w:w="1843" w:type="dxa"/>
          </w:tcPr>
          <w:p w14:paraId="3C575E64" w14:textId="77777777" w:rsidR="009F3076" w:rsidRPr="00F127B9" w:rsidRDefault="009F3076" w:rsidP="00D32D70">
            <w:pPr>
              <w:jc w:val="left"/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Feedback for incorrect response</w:t>
            </w:r>
          </w:p>
        </w:tc>
        <w:tc>
          <w:tcPr>
            <w:tcW w:w="6686" w:type="dxa"/>
            <w:gridSpan w:val="2"/>
          </w:tcPr>
          <w:p w14:paraId="7ECCF858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5E3EFCE0" w14:textId="77777777" w:rsidTr="0095181E">
        <w:tc>
          <w:tcPr>
            <w:tcW w:w="1843" w:type="dxa"/>
          </w:tcPr>
          <w:p w14:paraId="3E003149" w14:textId="77777777" w:rsidR="009F3076" w:rsidRPr="00F127B9" w:rsidRDefault="009F3076" w:rsidP="00D32D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(OPTIONAL – for interactive video only)</w:t>
            </w:r>
          </w:p>
        </w:tc>
        <w:tc>
          <w:tcPr>
            <w:tcW w:w="6686" w:type="dxa"/>
            <w:gridSpan w:val="2"/>
          </w:tcPr>
          <w:p w14:paraId="286FA5F9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</w:tbl>
    <w:p w14:paraId="6E11FB30" w14:textId="1AFF74C6" w:rsidR="00F127B9" w:rsidRDefault="00F127B9" w:rsidP="00D32D70">
      <w:pPr>
        <w:rPr>
          <w:rFonts w:ascii="Arial" w:hAnsi="Arial" w:cs="Arial"/>
        </w:rPr>
      </w:pPr>
    </w:p>
    <w:tbl>
      <w:tblPr>
        <w:tblStyle w:val="TableGrid"/>
        <w:tblW w:w="8529" w:type="dxa"/>
        <w:tblInd w:w="108" w:type="dxa"/>
        <w:tblLook w:val="04A0" w:firstRow="1" w:lastRow="0" w:firstColumn="1" w:lastColumn="0" w:noHBand="0" w:noVBand="1"/>
      </w:tblPr>
      <w:tblGrid>
        <w:gridCol w:w="1843"/>
        <w:gridCol w:w="4678"/>
        <w:gridCol w:w="2008"/>
      </w:tblGrid>
      <w:tr w:rsidR="009F3076" w:rsidRPr="00DE7A5C" w14:paraId="6ECD377F" w14:textId="77777777" w:rsidTr="0095181E">
        <w:tc>
          <w:tcPr>
            <w:tcW w:w="1843" w:type="dxa"/>
          </w:tcPr>
          <w:p w14:paraId="1FF7F0AD" w14:textId="77777777" w:rsidR="009F3076" w:rsidRPr="00F127B9" w:rsidRDefault="009F3076" w:rsidP="00D32D70">
            <w:pPr>
              <w:rPr>
                <w:rFonts w:ascii="Arial" w:hAnsi="Arial" w:cs="Arial"/>
                <w:b/>
                <w:bCs/>
              </w:rPr>
            </w:pPr>
            <w:r w:rsidRPr="00F127B9">
              <w:rPr>
                <w:rFonts w:ascii="Arial" w:hAnsi="Arial" w:cs="Arial"/>
                <w:b/>
                <w:bCs/>
              </w:rPr>
              <w:t>Question #</w:t>
            </w:r>
          </w:p>
        </w:tc>
        <w:tc>
          <w:tcPr>
            <w:tcW w:w="6686" w:type="dxa"/>
            <w:gridSpan w:val="2"/>
          </w:tcPr>
          <w:p w14:paraId="05D8F21F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4B6332E0" w14:textId="77777777" w:rsidTr="0095181E">
        <w:trPr>
          <w:trHeight w:val="738"/>
        </w:trPr>
        <w:tc>
          <w:tcPr>
            <w:tcW w:w="1843" w:type="dxa"/>
          </w:tcPr>
          <w:p w14:paraId="51D6F1BB" w14:textId="77777777" w:rsidR="009F3076" w:rsidRPr="00F127B9" w:rsidRDefault="009F3076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Question text</w:t>
            </w:r>
          </w:p>
        </w:tc>
        <w:tc>
          <w:tcPr>
            <w:tcW w:w="6686" w:type="dxa"/>
            <w:gridSpan w:val="2"/>
          </w:tcPr>
          <w:p w14:paraId="3E0470AB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70AFA771" w14:textId="77777777" w:rsidTr="0095181E">
        <w:tc>
          <w:tcPr>
            <w:tcW w:w="1843" w:type="dxa"/>
          </w:tcPr>
          <w:p w14:paraId="37A3A4A6" w14:textId="77777777" w:rsidR="009F3076" w:rsidRPr="00F127B9" w:rsidRDefault="009F3076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Answer option 1</w:t>
            </w:r>
          </w:p>
        </w:tc>
        <w:tc>
          <w:tcPr>
            <w:tcW w:w="4678" w:type="dxa"/>
          </w:tcPr>
          <w:p w14:paraId="1BF05604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6E208588" w14:textId="77777777" w:rsidR="009F3076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920142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F3076" w:rsidRPr="00DE7A5C" w14:paraId="2B639460" w14:textId="77777777" w:rsidTr="0095181E">
        <w:tc>
          <w:tcPr>
            <w:tcW w:w="1843" w:type="dxa"/>
          </w:tcPr>
          <w:p w14:paraId="1DB78FC4" w14:textId="77777777" w:rsidR="009F3076" w:rsidRPr="00F127B9" w:rsidRDefault="009F3076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Answer option 2</w:t>
            </w:r>
          </w:p>
        </w:tc>
        <w:tc>
          <w:tcPr>
            <w:tcW w:w="4678" w:type="dxa"/>
          </w:tcPr>
          <w:p w14:paraId="26131378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44DE9E16" w14:textId="77777777" w:rsidR="009F3076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-14147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F3076" w:rsidRPr="00DE7A5C" w14:paraId="6A9C12CE" w14:textId="77777777" w:rsidTr="0095181E">
        <w:tc>
          <w:tcPr>
            <w:tcW w:w="1843" w:type="dxa"/>
          </w:tcPr>
          <w:p w14:paraId="263FED4F" w14:textId="77777777" w:rsidR="009F3076" w:rsidRPr="00F127B9" w:rsidRDefault="009F3076" w:rsidP="00D32D70">
            <w:pPr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Answer option 2</w:t>
            </w:r>
          </w:p>
        </w:tc>
        <w:tc>
          <w:tcPr>
            <w:tcW w:w="4678" w:type="dxa"/>
          </w:tcPr>
          <w:p w14:paraId="7D7FBFA5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28E815E1" w14:textId="77777777" w:rsidR="009F3076" w:rsidRPr="00DE7A5C" w:rsidRDefault="009F3076" w:rsidP="00D32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sdt>
              <w:sdtPr>
                <w:rPr>
                  <w:rFonts w:ascii="Arial" w:hAnsi="Arial" w:cs="Arial"/>
                </w:rPr>
                <w:id w:val="976578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F3076" w:rsidRPr="00DE7A5C" w14:paraId="1C550285" w14:textId="77777777" w:rsidTr="0095181E">
        <w:tc>
          <w:tcPr>
            <w:tcW w:w="1843" w:type="dxa"/>
          </w:tcPr>
          <w:p w14:paraId="008A6047" w14:textId="77777777" w:rsidR="009F3076" w:rsidRPr="00F127B9" w:rsidRDefault="009F3076" w:rsidP="00D32D70">
            <w:pPr>
              <w:jc w:val="left"/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Feedback for correct response</w:t>
            </w:r>
          </w:p>
        </w:tc>
        <w:tc>
          <w:tcPr>
            <w:tcW w:w="6686" w:type="dxa"/>
            <w:gridSpan w:val="2"/>
          </w:tcPr>
          <w:p w14:paraId="579C256F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42C7407B" w14:textId="77777777" w:rsidTr="0095181E">
        <w:tc>
          <w:tcPr>
            <w:tcW w:w="1843" w:type="dxa"/>
          </w:tcPr>
          <w:p w14:paraId="044E7C8A" w14:textId="77777777" w:rsidR="009F3076" w:rsidRPr="00F127B9" w:rsidRDefault="009F3076" w:rsidP="00D32D70">
            <w:pPr>
              <w:jc w:val="left"/>
              <w:rPr>
                <w:rFonts w:ascii="Arial" w:hAnsi="Arial" w:cs="Arial"/>
              </w:rPr>
            </w:pPr>
            <w:r w:rsidRPr="00F127B9">
              <w:rPr>
                <w:rFonts w:ascii="Arial" w:hAnsi="Arial" w:cs="Arial"/>
              </w:rPr>
              <w:t>Feedback for incorrect response</w:t>
            </w:r>
          </w:p>
        </w:tc>
        <w:tc>
          <w:tcPr>
            <w:tcW w:w="6686" w:type="dxa"/>
            <w:gridSpan w:val="2"/>
          </w:tcPr>
          <w:p w14:paraId="520C73E7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  <w:tr w:rsidR="009F3076" w:rsidRPr="00DE7A5C" w14:paraId="6ADA3A0D" w14:textId="77777777" w:rsidTr="0095181E">
        <w:tc>
          <w:tcPr>
            <w:tcW w:w="1843" w:type="dxa"/>
          </w:tcPr>
          <w:p w14:paraId="7101872C" w14:textId="77777777" w:rsidR="009F3076" w:rsidRPr="00F127B9" w:rsidRDefault="009F3076" w:rsidP="00D32D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(OPTIONAL – for interactive video only)</w:t>
            </w:r>
          </w:p>
        </w:tc>
        <w:tc>
          <w:tcPr>
            <w:tcW w:w="6686" w:type="dxa"/>
            <w:gridSpan w:val="2"/>
          </w:tcPr>
          <w:p w14:paraId="62AB90AD" w14:textId="77777777" w:rsidR="009F3076" w:rsidRPr="00DE7A5C" w:rsidRDefault="009F3076" w:rsidP="00D32D70">
            <w:pPr>
              <w:rPr>
                <w:rFonts w:ascii="Arial" w:hAnsi="Arial" w:cs="Arial"/>
              </w:rPr>
            </w:pPr>
          </w:p>
        </w:tc>
      </w:tr>
    </w:tbl>
    <w:p w14:paraId="552F8773" w14:textId="77777777" w:rsidR="009F3076" w:rsidRPr="007B7965" w:rsidRDefault="009F3076" w:rsidP="00D32D70">
      <w:pPr>
        <w:rPr>
          <w:rFonts w:ascii="Arial" w:hAnsi="Arial" w:cs="Arial"/>
        </w:rPr>
      </w:pPr>
    </w:p>
    <w:sectPr w:rsidR="009F3076" w:rsidRPr="007B7965" w:rsidSect="00D32D70">
      <w:headerReference w:type="default" r:id="rId10"/>
      <w:footerReference w:type="default" r:id="rId11"/>
      <w:pgSz w:w="11907" w:h="16840" w:code="9"/>
      <w:pgMar w:top="2269" w:right="1797" w:bottom="1440" w:left="1418" w:header="1225" w:footer="28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F204" w14:textId="77777777" w:rsidR="0054010F" w:rsidRDefault="0054010F" w:rsidP="00C3379D">
      <w:pPr>
        <w:spacing w:before="0" w:after="0" w:line="240" w:lineRule="auto"/>
      </w:pPr>
      <w:r>
        <w:separator/>
      </w:r>
    </w:p>
  </w:endnote>
  <w:endnote w:type="continuationSeparator" w:id="0">
    <w:p w14:paraId="4082E21F" w14:textId="77777777" w:rsidR="0054010F" w:rsidRDefault="0054010F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43FE" w14:textId="77777777" w:rsidR="00CC7E76" w:rsidRDefault="00CC7E76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56D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99BC" w14:textId="77777777" w:rsidR="0054010F" w:rsidRDefault="0054010F" w:rsidP="00C3379D">
      <w:pPr>
        <w:spacing w:before="0" w:after="0" w:line="240" w:lineRule="auto"/>
      </w:pPr>
      <w:r>
        <w:separator/>
      </w:r>
    </w:p>
  </w:footnote>
  <w:footnote w:type="continuationSeparator" w:id="0">
    <w:p w14:paraId="2FB6BFAA" w14:textId="77777777" w:rsidR="0054010F" w:rsidRDefault="0054010F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E753" w14:textId="584D63C2" w:rsidR="00CC7E76" w:rsidRDefault="00E94DA0" w:rsidP="00743E9D">
    <w:pPr>
      <w:pStyle w:val="Header"/>
      <w:ind w:left="0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BF8DFF2" wp14:editId="725FD3AA">
          <wp:simplePos x="0" y="0"/>
          <wp:positionH relativeFrom="column">
            <wp:posOffset>-32385</wp:posOffset>
          </wp:positionH>
          <wp:positionV relativeFrom="paragraph">
            <wp:posOffset>-290195</wp:posOffset>
          </wp:positionV>
          <wp:extent cx="1778000" cy="779145"/>
          <wp:effectExtent l="0" t="0" r="0" b="1905"/>
          <wp:wrapSquare wrapText="bothSides"/>
          <wp:docPr id="926821137" name="Picture 92682113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28551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411115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556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98641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23660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77415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67137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62012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82689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8709463">
    <w:abstractNumId w:val="10"/>
  </w:num>
  <w:num w:numId="11" w16cid:durableId="654456233">
    <w:abstractNumId w:val="0"/>
  </w:num>
  <w:num w:numId="12" w16cid:durableId="11771616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1110039">
    <w:abstractNumId w:val="11"/>
  </w:num>
  <w:num w:numId="14" w16cid:durableId="772438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yawcMaxFileSize" w:val="300"/>
  </w:docVars>
  <w:rsids>
    <w:rsidRoot w:val="0054010F"/>
    <w:rsid w:val="000376B1"/>
    <w:rsid w:val="00051675"/>
    <w:rsid w:val="0010474C"/>
    <w:rsid w:val="001B11E0"/>
    <w:rsid w:val="001B2269"/>
    <w:rsid w:val="002832DA"/>
    <w:rsid w:val="00304322"/>
    <w:rsid w:val="003124FF"/>
    <w:rsid w:val="00345E93"/>
    <w:rsid w:val="00360ECB"/>
    <w:rsid w:val="00386C76"/>
    <w:rsid w:val="003C703A"/>
    <w:rsid w:val="004026F1"/>
    <w:rsid w:val="00416E3E"/>
    <w:rsid w:val="00426EC0"/>
    <w:rsid w:val="004A6473"/>
    <w:rsid w:val="004C4C28"/>
    <w:rsid w:val="00504F7A"/>
    <w:rsid w:val="005229CC"/>
    <w:rsid w:val="0054010F"/>
    <w:rsid w:val="00545E85"/>
    <w:rsid w:val="00570863"/>
    <w:rsid w:val="005E3B7C"/>
    <w:rsid w:val="00604172"/>
    <w:rsid w:val="006207C8"/>
    <w:rsid w:val="00633D93"/>
    <w:rsid w:val="0063707E"/>
    <w:rsid w:val="006B2273"/>
    <w:rsid w:val="006C1EF6"/>
    <w:rsid w:val="006F3DA1"/>
    <w:rsid w:val="006F4155"/>
    <w:rsid w:val="006F7502"/>
    <w:rsid w:val="00735913"/>
    <w:rsid w:val="00743E9D"/>
    <w:rsid w:val="007616BD"/>
    <w:rsid w:val="0076177A"/>
    <w:rsid w:val="0078753E"/>
    <w:rsid w:val="00796AB9"/>
    <w:rsid w:val="0079783E"/>
    <w:rsid w:val="007B7965"/>
    <w:rsid w:val="00817AB2"/>
    <w:rsid w:val="00856D77"/>
    <w:rsid w:val="00866CFA"/>
    <w:rsid w:val="00871363"/>
    <w:rsid w:val="00884CA2"/>
    <w:rsid w:val="0089445D"/>
    <w:rsid w:val="008A12EA"/>
    <w:rsid w:val="008F2CD1"/>
    <w:rsid w:val="008F5063"/>
    <w:rsid w:val="00963BFD"/>
    <w:rsid w:val="00970517"/>
    <w:rsid w:val="00970558"/>
    <w:rsid w:val="009A6EA4"/>
    <w:rsid w:val="009E5D9F"/>
    <w:rsid w:val="009F3076"/>
    <w:rsid w:val="009F64F9"/>
    <w:rsid w:val="00A44C33"/>
    <w:rsid w:val="00AD3C02"/>
    <w:rsid w:val="00AE36CF"/>
    <w:rsid w:val="00AF5657"/>
    <w:rsid w:val="00B43F7B"/>
    <w:rsid w:val="00B53F81"/>
    <w:rsid w:val="00BE5EE5"/>
    <w:rsid w:val="00C25D5D"/>
    <w:rsid w:val="00C3379D"/>
    <w:rsid w:val="00C37E2F"/>
    <w:rsid w:val="00C42DE6"/>
    <w:rsid w:val="00C932D2"/>
    <w:rsid w:val="00CC73A9"/>
    <w:rsid w:val="00CC7E76"/>
    <w:rsid w:val="00CD7882"/>
    <w:rsid w:val="00CE0B87"/>
    <w:rsid w:val="00D1520D"/>
    <w:rsid w:val="00D32D70"/>
    <w:rsid w:val="00D34310"/>
    <w:rsid w:val="00D973CE"/>
    <w:rsid w:val="00DE6261"/>
    <w:rsid w:val="00DE7A5C"/>
    <w:rsid w:val="00E200B9"/>
    <w:rsid w:val="00E52460"/>
    <w:rsid w:val="00E94DA0"/>
    <w:rsid w:val="00F127B9"/>
    <w:rsid w:val="00F169D3"/>
    <w:rsid w:val="00F553FF"/>
    <w:rsid w:val="00F8033C"/>
    <w:rsid w:val="00F816DA"/>
    <w:rsid w:val="00F842F5"/>
    <w:rsid w:val="00F94618"/>
    <w:rsid w:val="00FC4D59"/>
    <w:rsid w:val="00FC6CA9"/>
    <w:rsid w:val="4250655A"/>
    <w:rsid w:val="79CB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4619E3"/>
  <w15:docId w15:val="{A52DB10F-2FEF-43DD-B640-00105916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FID">
    <w:name w:val="QF ID"/>
    <w:basedOn w:val="Normal"/>
    <w:rsid w:val="003C703A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ietopski\Download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0BDD0A6E4F845AFE60D05FC9F0F2F" ma:contentTypeVersion="13" ma:contentTypeDescription="Create a new document." ma:contentTypeScope="" ma:versionID="8b6c86f6e788a6de5859894614b1309f">
  <xsd:schema xmlns:xsd="http://www.w3.org/2001/XMLSchema" xmlns:xs="http://www.w3.org/2001/XMLSchema" xmlns:p="http://schemas.microsoft.com/office/2006/metadata/properties" xmlns:ns2="5f42af45-4e8d-4311-9b77-050dbe3ce368" xmlns:ns3="5e14e6bd-8772-4f74-b54c-7f08d6ca426b" targetNamespace="http://schemas.microsoft.com/office/2006/metadata/properties" ma:root="true" ma:fieldsID="24668e336d07ba48a4c0df06a6318faf" ns2:_="" ns3:_="">
    <xsd:import namespace="5f42af45-4e8d-4311-9b77-050dbe3ce368"/>
    <xsd:import namespace="5e14e6bd-8772-4f74-b54c-7f08d6ca42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2af45-4e8d-4311-9b77-050dbe3ce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4e6bd-8772-4f74-b54c-7f08d6ca42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FF45D6-BA01-449D-B743-7CF7AAFF01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22A0C-2A8A-448C-A1F0-B9AE8DA17F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5C7F5-D836-406F-84EF-457535BE8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2af45-4e8d-4311-9b77-050dbe3ce368"/>
    <ds:schemaRef ds:uri="5e14e6bd-8772-4f74-b54c-7f08d6ca4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>TU Dublin Tallaght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MoodleQuiz Style Template</dc:title>
  <dc:creator>Sarah Nietopski</dc:creator>
  <cp:lastModifiedBy>Sarah Nietopski</cp:lastModifiedBy>
  <cp:revision>2</cp:revision>
  <cp:lastPrinted>2009-03-13T17:29:00Z</cp:lastPrinted>
  <dcterms:created xsi:type="dcterms:W3CDTF">2022-05-10T11:15:00Z</dcterms:created>
  <dcterms:modified xsi:type="dcterms:W3CDTF">2022-05-10T11:15:00Z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2</vt:i4>
  </property>
  <property fmtid="{D5CDD505-2E9C-101B-9397-08002B2CF9AE}" pid="5" name="moodleCourseID">
    <vt:lpwstr>2</vt:lpwstr>
  </property>
  <property fmtid="{D5CDD505-2E9C-101B-9397-08002B2CF9AE}" pid="6" name="moodleLanguage">
    <vt:lpwstr>en</vt:lpwstr>
  </property>
  <property fmtid="{D5CDD505-2E9C-101B-9397-08002B2CF9AE}" pid="7" name="moodleRelease">
    <vt:lpwstr>3.6</vt:lpwstr>
  </property>
  <property fmtid="{D5CDD505-2E9C-101B-9397-08002B2CF9AE}" pid="8" name="moodleQuestion">
    <vt:lpwstr>Question</vt:lpwstr>
  </property>
  <property fmtid="{D5CDD505-2E9C-101B-9397-08002B2CF9AE}" pid="9" name="moodleCategory">
    <vt:lpwstr>Category name</vt:lpwstr>
  </property>
  <property fmtid="{D5CDD505-2E9C-101B-9397-08002B2CF9AE}" pid="10" name="ContentTypeId">
    <vt:lpwstr>0x010100D260BDD0A6E4F845AFE60D05FC9F0F2F</vt:lpwstr>
  </property>
</Properties>
</file>